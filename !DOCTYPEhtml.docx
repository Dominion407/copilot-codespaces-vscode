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&lt;meta name="viewport" content="width=device-width, initial-scale=1.0" /&gt;</w:t>
      </w:r>
    </w:p>
    <w:p>
      <w:r>
        <w:t xml:space="preserve">  &lt;title&gt;Victor | Digital Marketer&lt;/title&gt;</w:t>
      </w:r>
    </w:p>
    <w:p>
      <w:r>
        <w:t xml:space="preserve">  &lt;link rel="stylesheet" href="styles.css" /&gt;</w:t>
      </w:r>
    </w:p>
    <w:p>
      <w:r>
        <w:t>&lt;/head&gt;</w:t>
      </w:r>
    </w:p>
    <w:p>
      <w:r>
        <w:t>&lt;body&gt;</w:t>
      </w:r>
    </w:p>
    <w:p>
      <w:r>
        <w:t xml:space="preserve">  &lt;header&gt;</w:t>
      </w:r>
    </w:p>
    <w:p>
      <w:r>
        <w:t xml:space="preserve">    &lt;h1&gt;Victor – Digital Marketer&lt;/h1&gt;</w:t>
      </w:r>
    </w:p>
    <w:p>
      <w:r>
        <w:t xml:space="preserve">    &lt;p&gt;I help brands grow through strategy, content, and performance marketing.&lt;/p&gt;</w:t>
      </w:r>
    </w:p>
    <w:p>
      <w:r>
        <w:t xml:space="preserve">    &lt;nav&gt;</w:t>
      </w:r>
    </w:p>
    <w:p>
      <w:r>
        <w:t xml:space="preserve">      &lt;a href="#about"&gt;About&lt;/a&gt;</w:t>
      </w:r>
    </w:p>
    <w:p>
      <w:r>
        <w:t xml:space="preserve">      &lt;a href="#services"&gt;Services&lt;/a&gt;</w:t>
      </w:r>
    </w:p>
    <w:p>
      <w:r>
        <w:t xml:space="preserve">      &lt;a href="#projects"&gt;Projects&lt;/a&gt;</w:t>
      </w:r>
    </w:p>
    <w:p>
      <w:r>
        <w:t xml:space="preserve">      &lt;a href="#skills"&gt;Skills&lt;/a&gt;</w:t>
      </w:r>
    </w:p>
    <w:p>
      <w:r>
        <w:t xml:space="preserve">      &lt;a href="#contact"&gt;Contact&lt;/a&gt;</w:t>
      </w:r>
    </w:p>
    <w:p>
      <w:r>
        <w:t xml:space="preserve">    &lt;/nav&gt;</w:t>
      </w:r>
    </w:p>
    <w:p>
      <w:r>
        <w:t xml:space="preserve">  &lt;/header&gt;</w:t>
      </w:r>
    </w:p>
    <w:p/>
    <w:p>
      <w:r>
        <w:t xml:space="preserve">  &lt;section id="about"&gt;</w:t>
      </w:r>
    </w:p>
    <w:p>
      <w:r>
        <w:t xml:space="preserve">    &lt;h2&gt;About Me&lt;/h2&gt;</w:t>
      </w:r>
    </w:p>
    <w:p>
      <w:r>
        <w:t xml:space="preserve">    &lt;p&gt;I’m Victor, a results-driven digital marketer with a passion for helping brands scale through creativity and data. With [5] years of experience, I specialize in SEO, social media marketing, and paid ad campaigns.&lt;/p&gt;</w:t>
      </w:r>
    </w:p>
    <w:p>
      <w:r>
        <w:t xml:space="preserve">  &lt;/section&gt;</w:t>
      </w:r>
    </w:p>
    <w:p/>
    <w:p>
      <w:r>
        <w:t xml:space="preserve">  &lt;section id="services"&gt;</w:t>
      </w:r>
    </w:p>
    <w:p>
      <w:r>
        <w:t xml:space="preserve">    &lt;h2&gt;Services&lt;/h2&gt;</w:t>
      </w:r>
    </w:p>
    <w:p>
      <w:r>
        <w:t xml:space="preserve">    &lt;ul&gt;</w:t>
      </w:r>
    </w:p>
    <w:p>
      <w:r>
        <w:t xml:space="preserve">      &lt;li&gt;&lt;strong&gt;Social Media Marketing&lt;/strong&gt; – Strategy and content for engagement&lt;/li&gt;</w:t>
      </w:r>
    </w:p>
    <w:p>
      <w:r>
        <w:t xml:space="preserve">      &lt;li&gt;&lt;strong&gt;SEO&lt;/strong&gt; – Increase organic visibility&lt;/li&gt;</w:t>
      </w:r>
    </w:p>
    <w:p>
      <w:r>
        <w:t xml:space="preserve">      &lt;li&gt;&lt;strong&gt;PPC Ads&lt;/strong&gt; – ROI-focused Google and Meta ads&lt;/li&gt;</w:t>
      </w:r>
    </w:p>
    <w:p>
      <w:r>
        <w:t xml:space="preserve">      &lt;li&gt;&lt;strong&gt;Email Marketing&lt;/strong&gt; – Automation and newsletters&lt;/li&gt;</w:t>
      </w:r>
    </w:p>
    <w:p>
      <w:r>
        <w:t xml:space="preserve">      &lt;li&gt;&lt;strong&gt;Content Strategy&lt;/strong&gt; – Copy that converts&lt;/li&gt;</w:t>
      </w:r>
    </w:p>
    <w:p>
      <w:r>
        <w:t xml:space="preserve">    &lt;/ul&gt;</w:t>
      </w:r>
    </w:p>
    <w:p>
      <w:r>
        <w:t xml:space="preserve">  &lt;/section&gt;</w:t>
      </w:r>
    </w:p>
    <w:p/>
    <w:p>
      <w:r>
        <w:t xml:space="preserve">  &lt;section id="projects"&gt;</w:t>
      </w:r>
    </w:p>
    <w:p>
      <w:r>
        <w:t xml:space="preserve">    &lt;h2&gt;Case Studies&lt;/h2&gt;</w:t>
      </w:r>
    </w:p>
    <w:p>
      <w:r>
        <w:t xml:space="preserve">    &lt;article&gt;</w:t>
      </w:r>
    </w:p>
    <w:p>
      <w:r>
        <w:t xml:space="preserve">      &lt;h3&gt;Fashion Brand – 3x ROAS&lt;/h3&gt;</w:t>
      </w:r>
    </w:p>
    <w:p>
      <w:r>
        <w:t xml:space="preserve">      &lt;p&gt;Ran Meta ad campaigns and email flows that led to a 300% return on ad spend in 2 months.&lt;/p&gt;</w:t>
      </w:r>
    </w:p>
    <w:p>
      <w:r>
        <w:t xml:space="preserve">    &lt;/article&gt;</w:t>
      </w:r>
    </w:p>
    <w:p>
      <w:r>
        <w:t xml:space="preserve">    &lt;article&gt;</w:t>
      </w:r>
    </w:p>
    <w:p>
      <w:r>
        <w:t xml:space="preserve">      &lt;h3&gt;SaaS SEO Strategy&lt;/h3&gt;</w:t>
      </w:r>
    </w:p>
    <w:p>
      <w:r>
        <w:t xml:space="preserve">      &lt;p&gt;Ranked top 3 in Google for 10+ keywords and grew organic traffic by 500%.&lt;/p&gt;</w:t>
      </w:r>
    </w:p>
    <w:p>
      <w:r>
        <w:t xml:space="preserve">    &lt;/article&gt;</w:t>
      </w:r>
    </w:p>
    <w:p>
      <w:r>
        <w:t xml:space="preserve">    &lt;article&gt;</w:t>
      </w:r>
    </w:p>
    <w:p>
      <w:r>
        <w:t xml:space="preserve">      &lt;h3&gt;Café Social Growth&lt;/h3&gt;</w:t>
      </w:r>
    </w:p>
    <w:p>
      <w:r>
        <w:t xml:space="preserve">      &lt;p&gt;Grew Instagram by 12K followers in 90 days with Reels and paid ads.&lt;/p&gt;</w:t>
      </w:r>
    </w:p>
    <w:p>
      <w:r>
        <w:t xml:space="preserve">    &lt;/article&gt;</w:t>
      </w:r>
    </w:p>
    <w:p>
      <w:r>
        <w:t xml:space="preserve">  &lt;/section&gt;</w:t>
      </w:r>
    </w:p>
    <w:p/>
    <w:p>
      <w:r>
        <w:t xml:space="preserve">  &lt;section id="skills"&gt;</w:t>
      </w:r>
    </w:p>
    <w:p>
      <w:r>
        <w:t xml:space="preserve">    &lt;h2&gt;Skills &amp; Tools&lt;/h2&gt;</w:t>
      </w:r>
    </w:p>
    <w:p>
      <w:r>
        <w:t xml:space="preserve">    &lt;ul&gt;</w:t>
      </w:r>
    </w:p>
    <w:p>
      <w:r>
        <w:t xml:space="preserve">      &lt;li&gt;SEO / SEM&lt;/li&gt;</w:t>
      </w:r>
    </w:p>
    <w:p>
      <w:r>
        <w:t xml:space="preserve">      &lt;li&gt;Google Ads / Meta Ads&lt;/li&gt;</w:t>
      </w:r>
    </w:p>
    <w:p>
      <w:r>
        <w:t xml:space="preserve">      &lt;li&gt;Analytics &amp; A/B Testing&lt;/li&gt;</w:t>
      </w:r>
    </w:p>
    <w:p>
      <w:r>
        <w:t xml:space="preserve">      &lt;li&gt;Mailchimp / Klaviyo&lt;/li&gt;</w:t>
      </w:r>
    </w:p>
    <w:p>
      <w:r>
        <w:t xml:space="preserve">      &lt;li&gt;WordPress / Webflow&lt;/li&gt;</w:t>
      </w:r>
    </w:p>
    <w:p>
      <w:r>
        <w:t xml:space="preserve">    &lt;/ul&gt;</w:t>
      </w:r>
    </w:p>
    <w:p>
      <w:r>
        <w:t xml:space="preserve">  &lt;/section&gt;</w:t>
      </w:r>
    </w:p>
    <w:p/>
    <w:p>
      <w:r>
        <w:t xml:space="preserve">  &lt;section id="contact"&gt;</w:t>
      </w:r>
    </w:p>
    <w:p>
      <w:r>
        <w:t xml:space="preserve">    &lt;h2&gt;Contact&lt;/h2&gt;</w:t>
      </w:r>
    </w:p>
    <w:p>
      <w:r>
        <w:t xml:space="preserve">    &lt;p&gt;📧 d62623213@gmail.co m&lt;/p&gt;</w:t>
      </w:r>
    </w:p>
    <w:p>
      <w:r>
        <w:t xml:space="preserve">    &lt;p&gt;📱 +2348131064612&lt;/p&gt;</w:t>
      </w:r>
    </w:p>
    <w:p>
      <w:r>
        <w:t xml:space="preserve">    &lt;p&gt;📍 Based in [Lagos state Nigeria]&lt;/p&gt;</w:t>
      </w:r>
      <w:bookmarkStart w:id="0" w:name="_GoBack"/>
      <w:bookmarkEnd w:id="0"/>
    </w:p>
    <w:p>
      <w:r>
        <w:t xml:space="preserve">    &lt;p&gt;Let’s grow your brand—together.&lt;/p&gt;</w:t>
      </w:r>
    </w:p>
    <w:p>
      <w:r>
        <w:t xml:space="preserve">  &lt;/section&gt;</w:t>
      </w:r>
    </w:p>
    <w:p/>
    <w:p>
      <w:r>
        <w:t xml:space="preserve">  &lt;footer&gt;</w:t>
      </w:r>
    </w:p>
    <w:p>
      <w:r>
        <w:t xml:space="preserve">    &lt;p&gt;© 2025 Victor. All rights reserved.&lt;/p&gt;</w:t>
      </w:r>
    </w:p>
    <w:p>
      <w:r>
        <w:t xml:space="preserve">  &lt;/footer&gt;</w:t>
      </w:r>
    </w:p>
    <w:p>
      <w:r>
        <w:t>&lt;/body&gt;</w:t>
      </w:r>
    </w:p>
    <w:p>
      <w:pPr>
        <w:rPr>
          <w:rFonts w:hint="eastAsia"/>
        </w:rPr>
      </w:pPr>
      <w:r>
        <w:t>&lt;/html&gt;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Honor_Office</Application>
  <Pages>2</Pages>
  <Words>256</Words>
  <Characters>1904</Characters>
  <Lines>81</Lines>
  <Paragraphs>71</Paragraphs>
  <CharactersWithSpaces>2347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samsung galaxy x7a</cp:lastModifiedBy>
  <cp:revision>1</cp:revision>
  <dcterms:created xsi:type="dcterms:W3CDTF">2024-04-26T01:38:00Z</dcterms:created>
  <dcterms:modified xsi:type="dcterms:W3CDTF">2025-06-12T08:17:39Z</dcterms:modified>
</cp:coreProperties>
</file>